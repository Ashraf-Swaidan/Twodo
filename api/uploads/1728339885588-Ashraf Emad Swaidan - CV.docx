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Author"/>
        <w:tag w:val=""/>
        <w:id w:val="-1057703664"/>
        <w:placeholder>
          <w:docPart w:val="907F61ACF27C464C9238516D8A786F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028B5DC8" w14:textId="647BCF60" w:rsidR="00320560" w:rsidRDefault="00C534F2">
          <w:pPr>
            <w:pStyle w:val="Title"/>
          </w:pPr>
          <w:r>
            <w:t>Ashraf Emad Swaidan</w:t>
          </w:r>
        </w:p>
      </w:sdtContent>
    </w:sdt>
    <w:p w14:paraId="14F0D3B6" w14:textId="1A2AF63F" w:rsidR="00AA1731" w:rsidRDefault="00320560" w:rsidP="00AA1731">
      <w:r>
        <w:t xml:space="preserve"> </w:t>
      </w:r>
      <w:r w:rsidR="00C534F2">
        <w:t xml:space="preserve">Lebanon </w:t>
      </w:r>
      <w:r>
        <w:t xml:space="preserve">| </w:t>
      </w:r>
      <w:r w:rsidR="00C534F2">
        <w:t>Tyre</w:t>
      </w:r>
      <w:r>
        <w:t xml:space="preserve"> | </w:t>
      </w:r>
      <w:r w:rsidR="00C534F2">
        <w:t>+961 76 350 373</w:t>
      </w:r>
      <w:r>
        <w:t xml:space="preserve"> | </w:t>
      </w:r>
      <w:hyperlink r:id="rId8" w:history="1">
        <w:r w:rsidR="00AA1731" w:rsidRPr="00A02C5F">
          <w:rPr>
            <w:rStyle w:val="Hyperlink"/>
          </w:rPr>
          <w:t>ashraf.swaidan.13@gmail.com</w:t>
        </w:r>
      </w:hyperlink>
    </w:p>
    <w:p w14:paraId="0C0B53FA" w14:textId="5B88622B" w:rsidR="00AA1731" w:rsidRDefault="00AA1731" w:rsidP="00AA173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LinkedIn: </w:t>
      </w:r>
      <w:r w:rsidRPr="00AA1731">
        <w:t>www.linkedin.com/in/ashraf-swaidan-9aaa612b1</w:t>
      </w:r>
    </w:p>
    <w:p w14:paraId="61AEABCC" w14:textId="07CB9E23" w:rsidR="00AA1731" w:rsidRDefault="00AA1731" w:rsidP="00A16D47">
      <w:r>
        <w:t>GitHub:</w:t>
      </w:r>
      <w:r w:rsidRPr="00AA1731">
        <w:t xml:space="preserve"> https://github.com/Ashraf-Swaidan</w:t>
      </w:r>
    </w:p>
    <w:tbl>
      <w:tblPr>
        <w:tblStyle w:val="TableGrid"/>
        <w:tblW w:w="504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7980"/>
        <w:gridCol w:w="83"/>
        <w:gridCol w:w="1296"/>
        <w:gridCol w:w="83"/>
      </w:tblGrid>
      <w:tr w:rsidR="00F75D2E" w14:paraId="4202C23A" w14:textId="77777777" w:rsidTr="003943C4">
        <w:trPr>
          <w:gridAfter w:val="1"/>
          <w:wAfter w:w="83" w:type="dxa"/>
        </w:trPr>
        <w:sdt>
          <w:sdtPr>
            <w:id w:val="1987511812"/>
            <w:placeholder>
              <w:docPart w:val="A70A63FF26B94D1FBE8A0734B00574EA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top w:w="576" w:type="dxa"/>
                  <w:bottom w:w="0" w:type="dxa"/>
                  <w:right w:w="144" w:type="dxa"/>
                </w:tcMar>
                <w:vAlign w:val="bottom"/>
              </w:tcPr>
              <w:p w14:paraId="1571880E" w14:textId="77777777" w:rsidR="00F75D2E" w:rsidRDefault="00A16D47">
                <w:pPr>
                  <w:pStyle w:val="Heading1"/>
                </w:pPr>
                <w:r>
                  <w:t>Objective</w:t>
                </w:r>
              </w:p>
            </w:tc>
          </w:sdtContent>
        </w:sdt>
        <w:tc>
          <w:tcPr>
            <w:tcW w:w="1379" w:type="dxa"/>
            <w:gridSpan w:val="2"/>
            <w:tcMar>
              <w:top w:w="576" w:type="dxa"/>
            </w:tcMar>
          </w:tcPr>
          <w:p w14:paraId="3F7D390F" w14:textId="77777777" w:rsidR="00F75D2E" w:rsidRDefault="00F75D2E">
            <w:pPr>
              <w:pStyle w:val="Heading1"/>
            </w:pPr>
          </w:p>
        </w:tc>
      </w:tr>
      <w:tr w:rsidR="00F75D2E" w14:paraId="3D64A267" w14:textId="77777777" w:rsidTr="003943C4">
        <w:trPr>
          <w:gridAfter w:val="1"/>
          <w:wAfter w:w="83" w:type="dxa"/>
        </w:trPr>
        <w:tc>
          <w:tcPr>
            <w:tcW w:w="7981" w:type="dxa"/>
            <w:tcMar>
              <w:bottom w:w="230" w:type="dxa"/>
              <w:right w:w="144" w:type="dxa"/>
            </w:tcMar>
          </w:tcPr>
          <w:p w14:paraId="7EE1F35F" w14:textId="2B27F972" w:rsidR="00F75D2E" w:rsidRDefault="00772DF7">
            <w:r>
              <w:rPr>
                <w:rFonts w:ascii="Segoe UI" w:hAnsi="Segoe UI" w:cs="Segoe UI"/>
                <w:color w:val="0D0D0D"/>
                <w:shd w:val="clear" w:color="auto" w:fill="FFFFFF"/>
              </w:rPr>
              <w:t>Seeking an internship as a web or mobile developer, or a data scientist specializing in NLP, machine learning, and artificial intelligence to gain hands-on experience before transitioning into a full-time role.</w:t>
            </w:r>
          </w:p>
        </w:tc>
        <w:tc>
          <w:tcPr>
            <w:tcW w:w="1379" w:type="dxa"/>
            <w:gridSpan w:val="2"/>
          </w:tcPr>
          <w:p w14:paraId="3D428E94" w14:textId="77777777" w:rsidR="00F75D2E" w:rsidRDefault="00F75D2E"/>
        </w:tc>
      </w:tr>
      <w:tr w:rsidR="00F75D2E" w14:paraId="221A749B" w14:textId="77777777" w:rsidTr="003943C4">
        <w:trPr>
          <w:gridAfter w:val="1"/>
          <w:wAfter w:w="83" w:type="dxa"/>
        </w:trPr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14:paraId="58B70CB4" w14:textId="77777777" w:rsidR="00F75D2E" w:rsidRDefault="00890835">
            <w:pPr>
              <w:pStyle w:val="Heading1"/>
            </w:pPr>
            <w:sdt>
              <w:sdtPr>
                <w:id w:val="1896543230"/>
                <w:placeholder>
                  <w:docPart w:val="1D008D36983F44DB9C7C954CB0233BEE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Education</w:t>
                </w:r>
              </w:sdtContent>
            </w:sdt>
          </w:p>
        </w:tc>
        <w:tc>
          <w:tcPr>
            <w:tcW w:w="1379" w:type="dxa"/>
            <w:gridSpan w:val="2"/>
          </w:tcPr>
          <w:p w14:paraId="016F3394" w14:textId="77777777" w:rsidR="00F75D2E" w:rsidRDefault="00F75D2E">
            <w:pPr>
              <w:pStyle w:val="Heading1"/>
            </w:pPr>
          </w:p>
        </w:tc>
      </w:tr>
      <w:tr w:rsidR="00F75D2E" w14:paraId="73791959" w14:textId="77777777" w:rsidTr="003943C4">
        <w:trPr>
          <w:gridAfter w:val="1"/>
          <w:wAfter w:w="83" w:type="dxa"/>
        </w:trPr>
        <w:tc>
          <w:tcPr>
            <w:tcW w:w="7981" w:type="dxa"/>
            <w:tcMar>
              <w:bottom w:w="29" w:type="dxa"/>
              <w:right w:w="144" w:type="dxa"/>
            </w:tcMar>
          </w:tcPr>
          <w:p w14:paraId="6BF82EDB" w14:textId="28161ED2" w:rsidR="00F75D2E" w:rsidRDefault="00772DF7">
            <w:r>
              <w:rPr>
                <w:rFonts w:ascii="Segoe UI" w:hAnsi="Segoe UI" w:cs="Segoe UI"/>
                <w:color w:val="0D0D0D"/>
                <w:shd w:val="clear" w:color="auto" w:fill="FFFFFF"/>
              </w:rPr>
              <w:t>Bachelor of Science in Computer Science (CSCI)</w:t>
            </w:r>
          </w:p>
          <w:p w14:paraId="46E6CA38" w14:textId="77777777" w:rsidR="00F75D2E" w:rsidRDefault="00772DF7" w:rsidP="00320560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Lebanese International University (LIU)</w:t>
            </w:r>
          </w:p>
          <w:p w14:paraId="2B2A7704" w14:textId="759EB2C7" w:rsidR="000C17AC" w:rsidRPr="000C17AC" w:rsidRDefault="000D6B80" w:rsidP="00320560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GPA:</w:t>
            </w:r>
            <w:r w:rsidR="000C17AC">
              <w:rPr>
                <w:rStyle w:val="Emphasis"/>
                <w:i w:val="0"/>
                <w:iCs w:val="0"/>
              </w:rPr>
              <w:t xml:space="preserve"> 3.7/4</w:t>
            </w:r>
          </w:p>
        </w:tc>
        <w:tc>
          <w:tcPr>
            <w:tcW w:w="1379" w:type="dxa"/>
            <w:gridSpan w:val="2"/>
          </w:tcPr>
          <w:p w14:paraId="1724A275" w14:textId="6D36137A" w:rsidR="00F75D2E" w:rsidRDefault="00772DF7">
            <w:r>
              <w:t>Spring 2024</w:t>
            </w:r>
          </w:p>
        </w:tc>
      </w:tr>
      <w:tr w:rsidR="00F75D2E" w14:paraId="1979B55F" w14:textId="77777777" w:rsidTr="003943C4">
        <w:trPr>
          <w:gridAfter w:val="1"/>
          <w:wAfter w:w="83" w:type="dxa"/>
        </w:trPr>
        <w:tc>
          <w:tcPr>
            <w:tcW w:w="7981" w:type="dxa"/>
            <w:tcMar>
              <w:bottom w:w="230" w:type="dxa"/>
              <w:right w:w="144" w:type="dxa"/>
            </w:tcMar>
          </w:tcPr>
          <w:p w14:paraId="56A5CAFA" w14:textId="1F3508CD" w:rsidR="00F75D2E" w:rsidRDefault="00772DF7" w:rsidP="00772DF7">
            <w:pPr>
              <w:pStyle w:val="ListBullet"/>
            </w:pPr>
            <w:r>
              <w:t xml:space="preserve">Major: Full Stack Web developer </w:t>
            </w:r>
          </w:p>
          <w:p w14:paraId="0D9F828C" w14:textId="105AE9CA" w:rsidR="00772DF7" w:rsidRDefault="00772DF7" w:rsidP="00772DF7">
            <w:pPr>
              <w:pStyle w:val="ListBullet"/>
            </w:pPr>
            <w:r>
              <w:t>Minor: Mobile Developer</w:t>
            </w:r>
          </w:p>
          <w:p w14:paraId="71CBDFB0" w14:textId="6EF62D29" w:rsidR="00772DF7" w:rsidRDefault="00772DF7" w:rsidP="00772DF7">
            <w:pPr>
              <w:pStyle w:val="ListBullet"/>
              <w:numPr>
                <w:ilvl w:val="0"/>
                <w:numId w:val="0"/>
              </w:numPr>
              <w:ind w:left="144"/>
            </w:pPr>
            <w:r>
              <w:t>Related Coursework:</w:t>
            </w:r>
          </w:p>
          <w:p w14:paraId="72646409" w14:textId="77777777" w:rsidR="00772DF7" w:rsidRPr="00772DF7" w:rsidRDefault="00772DF7" w:rsidP="00772DF7">
            <w:pPr>
              <w:pStyle w:val="ListBullet"/>
            </w:pPr>
            <w:r w:rsidRPr="00772DF7">
              <w:t>Data Structures</w:t>
            </w:r>
          </w:p>
          <w:p w14:paraId="105EB14C" w14:textId="77777777" w:rsidR="00772DF7" w:rsidRPr="00772DF7" w:rsidRDefault="00772DF7" w:rsidP="00772DF7">
            <w:pPr>
              <w:pStyle w:val="ListBullet"/>
            </w:pPr>
            <w:r w:rsidRPr="00772DF7">
              <w:t>Data Logic</w:t>
            </w:r>
          </w:p>
          <w:p w14:paraId="116745C4" w14:textId="77777777" w:rsidR="00772DF7" w:rsidRPr="00772DF7" w:rsidRDefault="00772DF7" w:rsidP="00772DF7">
            <w:pPr>
              <w:pStyle w:val="ListBullet"/>
            </w:pPr>
            <w:r w:rsidRPr="00772DF7">
              <w:t>Advanced Web Development</w:t>
            </w:r>
          </w:p>
          <w:p w14:paraId="29840856" w14:textId="752F7421" w:rsidR="00772DF7" w:rsidRDefault="00772DF7" w:rsidP="00772DF7">
            <w:pPr>
              <w:pStyle w:val="ListBullet"/>
            </w:pPr>
            <w:r w:rsidRPr="00772DF7">
              <w:t>Mobile Development</w:t>
            </w:r>
          </w:p>
          <w:p w14:paraId="3887081B" w14:textId="156A9567" w:rsidR="00772DF7" w:rsidRPr="00772DF7" w:rsidRDefault="00772DF7" w:rsidP="00772DF7">
            <w:pPr>
              <w:pStyle w:val="ListBullet"/>
            </w:pPr>
            <w:r>
              <w:t>Artificial Intelligence</w:t>
            </w:r>
          </w:p>
          <w:p w14:paraId="4B08F516" w14:textId="77777777" w:rsidR="00772DF7" w:rsidRPr="00772DF7" w:rsidRDefault="00772DF7" w:rsidP="00772DF7">
            <w:pPr>
              <w:pStyle w:val="ListBullet"/>
            </w:pPr>
            <w:r w:rsidRPr="00772DF7">
              <w:t>Machine Learning</w:t>
            </w:r>
          </w:p>
          <w:p w14:paraId="54CD36B9" w14:textId="65A1966A" w:rsidR="00772DF7" w:rsidRDefault="00772DF7" w:rsidP="00772DF7">
            <w:pPr>
              <w:pStyle w:val="ListBullet"/>
            </w:pPr>
            <w:r>
              <w:t>Computer Architecture</w:t>
            </w:r>
          </w:p>
          <w:p w14:paraId="2704BA80" w14:textId="7275AD02" w:rsidR="00772DF7" w:rsidRDefault="00772DF7" w:rsidP="00772DF7">
            <w:pPr>
              <w:pStyle w:val="ListBullet"/>
            </w:pPr>
            <w:r>
              <w:t>Natural Language Processing</w:t>
            </w:r>
          </w:p>
        </w:tc>
        <w:tc>
          <w:tcPr>
            <w:tcW w:w="1379" w:type="dxa"/>
            <w:gridSpan w:val="2"/>
            <w:tcMar>
              <w:bottom w:w="230" w:type="dxa"/>
            </w:tcMar>
          </w:tcPr>
          <w:p w14:paraId="7B73831C" w14:textId="77777777" w:rsidR="00F75D2E" w:rsidRDefault="00F75D2E"/>
        </w:tc>
      </w:tr>
      <w:tr w:rsidR="00F75D2E" w14:paraId="0469847E" w14:textId="77777777" w:rsidTr="003943C4">
        <w:trPr>
          <w:gridAfter w:val="1"/>
          <w:wAfter w:w="83" w:type="dxa"/>
        </w:trPr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14:paraId="6D2FBC13" w14:textId="77777777" w:rsidR="00F75D2E" w:rsidRDefault="00890835">
            <w:pPr>
              <w:pStyle w:val="Heading1"/>
            </w:pPr>
            <w:sdt>
              <w:sdtPr>
                <w:id w:val="657741879"/>
                <w:placeholder>
                  <w:docPart w:val="6B29E3CAB4D941B09FD85B595587524C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Skills &amp; Abilities</w:t>
                </w:r>
              </w:sdtContent>
            </w:sdt>
          </w:p>
        </w:tc>
        <w:tc>
          <w:tcPr>
            <w:tcW w:w="1379" w:type="dxa"/>
            <w:gridSpan w:val="2"/>
          </w:tcPr>
          <w:p w14:paraId="5B4F1871" w14:textId="77777777" w:rsidR="00F75D2E" w:rsidRDefault="00F75D2E">
            <w:pPr>
              <w:pStyle w:val="Heading1"/>
            </w:pPr>
          </w:p>
        </w:tc>
      </w:tr>
      <w:tr w:rsidR="00F75D2E" w14:paraId="6329E9C9" w14:textId="77777777" w:rsidTr="003943C4">
        <w:trPr>
          <w:gridAfter w:val="1"/>
          <w:wAfter w:w="83" w:type="dxa"/>
        </w:trPr>
        <w:tc>
          <w:tcPr>
            <w:tcW w:w="7981" w:type="dxa"/>
            <w:tcMar>
              <w:top w:w="29" w:type="dxa"/>
              <w:bottom w:w="29" w:type="dxa"/>
              <w:right w:w="144" w:type="dxa"/>
            </w:tcMar>
          </w:tcPr>
          <w:p w14:paraId="5F0C764A" w14:textId="2A361767" w:rsidR="00F75D2E" w:rsidRDefault="003943C4">
            <w:r>
              <w:t>Programming</w:t>
            </w:r>
          </w:p>
        </w:tc>
        <w:tc>
          <w:tcPr>
            <w:tcW w:w="1379" w:type="dxa"/>
            <w:gridSpan w:val="2"/>
          </w:tcPr>
          <w:p w14:paraId="7C22EEA3" w14:textId="77777777" w:rsidR="00F75D2E" w:rsidRDefault="00F75D2E"/>
        </w:tc>
      </w:tr>
      <w:tr w:rsidR="00F75D2E" w14:paraId="1A7264B8" w14:textId="77777777" w:rsidTr="003943C4">
        <w:trPr>
          <w:gridAfter w:val="1"/>
          <w:wAfter w:w="83" w:type="dxa"/>
        </w:trPr>
        <w:tc>
          <w:tcPr>
            <w:tcW w:w="7981" w:type="dxa"/>
            <w:tcMar>
              <w:bottom w:w="29" w:type="dxa"/>
              <w:right w:w="144" w:type="dxa"/>
            </w:tcMar>
          </w:tcPr>
          <w:p w14:paraId="50F07E0F" w14:textId="782CA2C1" w:rsidR="00772DF7" w:rsidRPr="00772DF7" w:rsidRDefault="00772DF7" w:rsidP="00772DF7">
            <w:pPr>
              <w:pStyle w:val="ListBullet"/>
            </w:pPr>
            <w:r w:rsidRPr="00772DF7">
              <w:t>Languages: Java, Python, HTML, CSS, JavaScript, SQL, PHP</w:t>
            </w:r>
          </w:p>
          <w:p w14:paraId="3520E489" w14:textId="77777777" w:rsidR="00772DF7" w:rsidRPr="00772DF7" w:rsidRDefault="00772DF7" w:rsidP="00772DF7">
            <w:pPr>
              <w:pStyle w:val="ListBullet"/>
            </w:pPr>
            <w:r w:rsidRPr="00772DF7">
              <w:t>Frameworks: Django</w:t>
            </w:r>
          </w:p>
          <w:p w14:paraId="4E4E887E" w14:textId="034C9069" w:rsidR="00F75D2E" w:rsidRDefault="00772DF7" w:rsidP="00772DF7">
            <w:pPr>
              <w:pStyle w:val="ListBullet"/>
            </w:pPr>
            <w:r w:rsidRPr="00772DF7">
              <w:t>Additional Skills: React (in progress), Node.js (in progress)</w:t>
            </w:r>
          </w:p>
        </w:tc>
        <w:tc>
          <w:tcPr>
            <w:tcW w:w="1379" w:type="dxa"/>
            <w:gridSpan w:val="2"/>
          </w:tcPr>
          <w:p w14:paraId="35D729FB" w14:textId="77777777" w:rsidR="00F75D2E" w:rsidRDefault="00F75D2E"/>
        </w:tc>
      </w:tr>
      <w:tr w:rsidR="00F75D2E" w14:paraId="47890EB3" w14:textId="77777777" w:rsidTr="003943C4">
        <w:trPr>
          <w:gridAfter w:val="1"/>
          <w:wAfter w:w="83" w:type="dxa"/>
        </w:trPr>
        <w:sdt>
          <w:sdtPr>
            <w:id w:val="93044513"/>
            <w:placeholder>
              <w:docPart w:val="5D5361C05CA64FB6B69A9FB6B1FB691C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bottom w:w="29" w:type="dxa"/>
                  <w:right w:w="144" w:type="dxa"/>
                </w:tcMar>
              </w:tcPr>
              <w:p w14:paraId="2CFADBCA" w14:textId="77777777" w:rsidR="00F75D2E" w:rsidRDefault="00A16D47">
                <w:r>
                  <w:t>Leadership</w:t>
                </w:r>
              </w:p>
            </w:tc>
          </w:sdtContent>
        </w:sdt>
        <w:tc>
          <w:tcPr>
            <w:tcW w:w="1379" w:type="dxa"/>
            <w:gridSpan w:val="2"/>
          </w:tcPr>
          <w:p w14:paraId="2ECE9DD0" w14:textId="77777777" w:rsidR="00F75D2E" w:rsidRDefault="00F75D2E"/>
        </w:tc>
      </w:tr>
      <w:tr w:rsidR="00F75D2E" w14:paraId="6EEABF22" w14:textId="77777777" w:rsidTr="003943C4">
        <w:trPr>
          <w:gridAfter w:val="1"/>
          <w:wAfter w:w="83" w:type="dxa"/>
        </w:trPr>
        <w:tc>
          <w:tcPr>
            <w:tcW w:w="7981" w:type="dxa"/>
            <w:tcMar>
              <w:bottom w:w="230" w:type="dxa"/>
              <w:right w:w="144" w:type="dxa"/>
            </w:tcMar>
          </w:tcPr>
          <w:p w14:paraId="2F0F1429" w14:textId="74A37472" w:rsidR="00772DF7" w:rsidRPr="00772DF7" w:rsidRDefault="00772DF7">
            <w:pPr>
              <w:pStyle w:val="ListBullet"/>
            </w:pPr>
            <w:r>
              <w:t xml:space="preserve">Led several University group projects with an organized teamwork. </w:t>
            </w:r>
          </w:p>
          <w:p w14:paraId="2B058E4F" w14:textId="2DE3B267" w:rsidR="00F75D2E" w:rsidRDefault="00772DF7">
            <w:pPr>
              <w:pStyle w:val="ListBullet"/>
            </w:pPr>
            <w:r>
              <w:t>Excellent presentation and teaching skills.</w:t>
            </w:r>
          </w:p>
        </w:tc>
        <w:tc>
          <w:tcPr>
            <w:tcW w:w="1379" w:type="dxa"/>
            <w:gridSpan w:val="2"/>
          </w:tcPr>
          <w:p w14:paraId="0F313C80" w14:textId="77777777" w:rsidR="00F75D2E" w:rsidRDefault="00F75D2E"/>
        </w:tc>
      </w:tr>
      <w:tr w:rsidR="00F75D2E" w14:paraId="69028FC9" w14:textId="77777777" w:rsidTr="003943C4">
        <w:trPr>
          <w:gridAfter w:val="1"/>
          <w:wAfter w:w="83" w:type="dxa"/>
        </w:trPr>
        <w:tc>
          <w:tcPr>
            <w:tcW w:w="7981" w:type="dxa"/>
            <w:tcMar>
              <w:bottom w:w="0" w:type="dxa"/>
              <w:right w:w="144" w:type="dxa"/>
            </w:tcMar>
          </w:tcPr>
          <w:p w14:paraId="3E821AF8" w14:textId="77777777" w:rsidR="00F75D2E" w:rsidRDefault="003943C4">
            <w:pPr>
              <w:pStyle w:val="Heading1"/>
            </w:pPr>
            <w:r>
              <w:t>Projects</w:t>
            </w:r>
          </w:p>
          <w:p w14:paraId="3EB363E0" w14:textId="058E488E" w:rsidR="003943C4" w:rsidRDefault="003943C4">
            <w:pPr>
              <w:pStyle w:val="Heading1"/>
            </w:pPr>
          </w:p>
        </w:tc>
        <w:tc>
          <w:tcPr>
            <w:tcW w:w="1379" w:type="dxa"/>
            <w:gridSpan w:val="2"/>
          </w:tcPr>
          <w:p w14:paraId="030B7134" w14:textId="77777777" w:rsidR="00F75D2E" w:rsidRDefault="00F75D2E">
            <w:pPr>
              <w:pStyle w:val="Heading1"/>
            </w:pPr>
          </w:p>
        </w:tc>
      </w:tr>
      <w:tr w:rsidR="00F75D2E" w14:paraId="11BD87A6" w14:textId="77777777" w:rsidTr="003943C4">
        <w:trPr>
          <w:trHeight w:val="1872"/>
        </w:trPr>
        <w:tc>
          <w:tcPr>
            <w:tcW w:w="8064" w:type="dxa"/>
            <w:gridSpan w:val="2"/>
            <w:shd w:val="clear" w:color="auto" w:fill="auto"/>
            <w:tcMar>
              <w:bottom w:w="29" w:type="dxa"/>
              <w:right w:w="144" w:type="dxa"/>
            </w:tcMar>
          </w:tcPr>
          <w:p w14:paraId="0FCAFC96" w14:textId="2627CC11" w:rsidR="00F75D2E" w:rsidRDefault="003943C4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Task Manager Web Application</w:t>
            </w:r>
            <w:r w:rsidR="000C17AC">
              <w:rPr>
                <w:rStyle w:val="Emphasis"/>
                <w:i w:val="0"/>
                <w:iCs w:val="0"/>
              </w:rPr>
              <w:t xml:space="preserve"> (MANTASK</w:t>
            </w:r>
            <w:proofErr w:type="gramStart"/>
            <w:r w:rsidR="000C17AC">
              <w:rPr>
                <w:rStyle w:val="Emphasis"/>
                <w:i w:val="0"/>
                <w:iCs w:val="0"/>
              </w:rPr>
              <w:t xml:space="preserve">) </w:t>
            </w:r>
            <w:r>
              <w:rPr>
                <w:rStyle w:val="Emphasis"/>
                <w:i w:val="0"/>
                <w:iCs w:val="0"/>
              </w:rPr>
              <w:t>:</w:t>
            </w:r>
            <w:proofErr w:type="gramEnd"/>
          </w:p>
          <w:p w14:paraId="23506480" w14:textId="77777777" w:rsidR="003943C4" w:rsidRPr="003943C4" w:rsidRDefault="003943C4" w:rsidP="003943C4">
            <w:pPr>
              <w:pStyle w:val="ListParagraph"/>
              <w:numPr>
                <w:ilvl w:val="0"/>
                <w:numId w:val="18"/>
              </w:numPr>
              <w:rPr>
                <w:rStyle w:val="Emphasis"/>
                <w:i w:val="0"/>
                <w:iCs w:val="0"/>
              </w:rPr>
            </w:pPr>
            <w:r w:rsidRPr="003943C4">
              <w:rPr>
                <w:rStyle w:val="Emphasis"/>
                <w:i w:val="0"/>
                <w:iCs w:val="0"/>
              </w:rPr>
              <w:t>Developed a task manager web application using HTML, CSS, JavaScript, PHP, and SQL.</w:t>
            </w:r>
          </w:p>
          <w:p w14:paraId="2B8802BA" w14:textId="77777777" w:rsidR="003943C4" w:rsidRPr="003943C4" w:rsidRDefault="003943C4" w:rsidP="003943C4">
            <w:pPr>
              <w:pStyle w:val="ListParagraph"/>
              <w:numPr>
                <w:ilvl w:val="0"/>
                <w:numId w:val="18"/>
              </w:numPr>
              <w:rPr>
                <w:rStyle w:val="Emphasis"/>
                <w:i w:val="0"/>
                <w:iCs w:val="0"/>
              </w:rPr>
            </w:pPr>
            <w:r w:rsidRPr="003943C4">
              <w:rPr>
                <w:rStyle w:val="Emphasis"/>
                <w:i w:val="0"/>
                <w:iCs w:val="0"/>
              </w:rPr>
              <w:t>Implemented features for task creation, assignment, and tracking, including real-time communication and collaboration between users.</w:t>
            </w:r>
          </w:p>
          <w:p w14:paraId="5359B98D" w14:textId="60ACA04E" w:rsidR="003943C4" w:rsidRDefault="003943C4" w:rsidP="003943C4">
            <w:pPr>
              <w:pStyle w:val="ListParagraph"/>
              <w:numPr>
                <w:ilvl w:val="0"/>
                <w:numId w:val="18"/>
              </w:numPr>
              <w:rPr>
                <w:rStyle w:val="Emphasis"/>
                <w:i w:val="0"/>
                <w:iCs w:val="0"/>
              </w:rPr>
            </w:pPr>
            <w:r w:rsidRPr="003943C4">
              <w:rPr>
                <w:rStyle w:val="Emphasis"/>
                <w:i w:val="0"/>
                <w:iCs w:val="0"/>
              </w:rPr>
              <w:t>Facilitated seamless collaboration over mutual tasks, allowing users to coordinate efforts and track progress effectively.</w:t>
            </w:r>
          </w:p>
          <w:p w14:paraId="598EBF74" w14:textId="77777777" w:rsidR="000C17AC" w:rsidRPr="000C17AC" w:rsidRDefault="000C17AC" w:rsidP="000C17AC">
            <w:pPr>
              <w:rPr>
                <w:rStyle w:val="Emphasis"/>
                <w:i w:val="0"/>
                <w:iCs w:val="0"/>
              </w:rPr>
            </w:pPr>
          </w:p>
          <w:p w14:paraId="126F05E0" w14:textId="745BB49F" w:rsidR="000C17AC" w:rsidRDefault="000C17AC" w:rsidP="000C17AC">
            <w:pPr>
              <w:rPr>
                <w:rStyle w:val="Emphasis"/>
                <w:i w:val="0"/>
                <w:iCs w:val="0"/>
              </w:rPr>
            </w:pPr>
          </w:p>
          <w:p w14:paraId="0934E1B0" w14:textId="3EB09BFE" w:rsidR="000C17AC" w:rsidRDefault="000C17AC" w:rsidP="000C17AC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Auctions Commerce Website:</w:t>
            </w:r>
          </w:p>
          <w:p w14:paraId="616D7FDD" w14:textId="77777777" w:rsidR="000C17AC" w:rsidRPr="000C17AC" w:rsidRDefault="000C17AC" w:rsidP="000C17AC">
            <w:pPr>
              <w:pStyle w:val="ListParagraph"/>
              <w:numPr>
                <w:ilvl w:val="0"/>
                <w:numId w:val="19"/>
              </w:numPr>
              <w:rPr>
                <w:rStyle w:val="Emphasis"/>
                <w:i w:val="0"/>
                <w:iCs w:val="0"/>
              </w:rPr>
            </w:pPr>
            <w:r w:rsidRPr="000C17AC">
              <w:rPr>
                <w:rStyle w:val="Emphasis"/>
                <w:i w:val="0"/>
                <w:iCs w:val="0"/>
              </w:rPr>
              <w:lastRenderedPageBreak/>
              <w:t>Built an auctions commerce website using HTML, CSS, JavaScript, SQL, and Python (Django backend).</w:t>
            </w:r>
          </w:p>
          <w:p w14:paraId="40CF24F1" w14:textId="77777777" w:rsidR="000C17AC" w:rsidRPr="000C17AC" w:rsidRDefault="000C17AC" w:rsidP="000C17AC">
            <w:pPr>
              <w:pStyle w:val="ListParagraph"/>
              <w:numPr>
                <w:ilvl w:val="0"/>
                <w:numId w:val="19"/>
              </w:numPr>
              <w:rPr>
                <w:rStyle w:val="Emphasis"/>
                <w:i w:val="0"/>
                <w:iCs w:val="0"/>
              </w:rPr>
            </w:pPr>
            <w:r w:rsidRPr="000C17AC">
              <w:rPr>
                <w:rStyle w:val="Emphasis"/>
                <w:i w:val="0"/>
                <w:iCs w:val="0"/>
              </w:rPr>
              <w:t>Implemented role differentiation between listing owners and auction participants, preserving distinct functionalities and permissions.</w:t>
            </w:r>
          </w:p>
          <w:p w14:paraId="185D463A" w14:textId="3D5461A6" w:rsidR="000C17AC" w:rsidRPr="000C17AC" w:rsidRDefault="000C17AC" w:rsidP="000C17AC">
            <w:pPr>
              <w:pStyle w:val="ListParagraph"/>
              <w:numPr>
                <w:ilvl w:val="0"/>
                <w:numId w:val="19"/>
              </w:numPr>
              <w:rPr>
                <w:rStyle w:val="Emphasis"/>
                <w:i w:val="0"/>
                <w:iCs w:val="0"/>
              </w:rPr>
            </w:pPr>
            <w:r w:rsidRPr="000C17AC">
              <w:rPr>
                <w:rStyle w:val="Emphasis"/>
                <w:i w:val="0"/>
                <w:iCs w:val="0"/>
              </w:rPr>
              <w:t>Tracked progress of auctions, including bid updates and winner announcements, ensuring transparency and fairness for all</w:t>
            </w:r>
            <w:r w:rsidRPr="000C17AC">
              <w:rPr>
                <w:rStyle w:val="Emphasis"/>
                <w:i w:val="0"/>
                <w:iCs w:val="0"/>
              </w:rPr>
              <w:t xml:space="preserve"> participants.</w:t>
            </w:r>
          </w:p>
          <w:p w14:paraId="09C407B2" w14:textId="7D2D3CC2" w:rsidR="000C17AC" w:rsidRDefault="000C17AC" w:rsidP="000C17AC">
            <w:pPr>
              <w:rPr>
                <w:rStyle w:val="Emphasis"/>
                <w:i w:val="0"/>
                <w:iCs w:val="0"/>
              </w:rPr>
            </w:pPr>
          </w:p>
          <w:p w14:paraId="74E48232" w14:textId="77B174BC" w:rsidR="000C17AC" w:rsidRPr="000C17AC" w:rsidRDefault="000C17AC" w:rsidP="000C17AC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 xml:space="preserve">Sushi Restaurant Mobile Application: </w:t>
            </w:r>
          </w:p>
          <w:p w14:paraId="25F6512D" w14:textId="77777777" w:rsidR="000C17AC" w:rsidRPr="000C17AC" w:rsidRDefault="000C17AC" w:rsidP="000C17AC">
            <w:pPr>
              <w:pStyle w:val="ListParagraph"/>
              <w:numPr>
                <w:ilvl w:val="0"/>
                <w:numId w:val="25"/>
              </w:numPr>
              <w:rPr>
                <w:rStyle w:val="Emphasis"/>
                <w:i w:val="0"/>
                <w:iCs w:val="0"/>
              </w:rPr>
            </w:pPr>
            <w:r w:rsidRPr="000C17AC">
              <w:rPr>
                <w:rStyle w:val="Emphasis"/>
                <w:i w:val="0"/>
                <w:iCs w:val="0"/>
              </w:rPr>
              <w:t>Created a mobile application for a sushi restaurant using Java and Firebase through Android Studio.</w:t>
            </w:r>
          </w:p>
          <w:p w14:paraId="6B58B99B" w14:textId="77777777" w:rsidR="003943C4" w:rsidRDefault="000C17AC" w:rsidP="000C17AC">
            <w:pPr>
              <w:pStyle w:val="ListParagraph"/>
              <w:numPr>
                <w:ilvl w:val="0"/>
                <w:numId w:val="25"/>
              </w:numPr>
              <w:rPr>
                <w:rStyle w:val="Emphasis"/>
                <w:i w:val="0"/>
                <w:iCs w:val="0"/>
              </w:rPr>
            </w:pPr>
            <w:r w:rsidRPr="000C17AC">
              <w:rPr>
                <w:rStyle w:val="Emphasis"/>
                <w:i w:val="0"/>
                <w:iCs w:val="0"/>
              </w:rPr>
              <w:t>Enabled customers to view menus, place orders, and make reservations, enhancing their dining experience with convenient mobile functionality.</w:t>
            </w:r>
            <w:r w:rsidR="003943C4" w:rsidRPr="000C17AC">
              <w:rPr>
                <w:rStyle w:val="Emphasis"/>
                <w:i w:val="0"/>
                <w:iCs w:val="0"/>
              </w:rPr>
              <w:t xml:space="preserve">     </w:t>
            </w:r>
          </w:p>
          <w:p w14:paraId="25D960B9" w14:textId="77777777" w:rsidR="000C17AC" w:rsidRDefault="000C17AC" w:rsidP="000C17AC">
            <w:pPr>
              <w:pStyle w:val="ListParagraph"/>
              <w:rPr>
                <w:rStyle w:val="Emphasis"/>
                <w:i w:val="0"/>
                <w:iCs w:val="0"/>
              </w:rPr>
            </w:pPr>
          </w:p>
          <w:p w14:paraId="07F61EB4" w14:textId="77777777" w:rsidR="000C17AC" w:rsidRDefault="000C17AC" w:rsidP="000C17AC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Movie Recommendation System:</w:t>
            </w:r>
          </w:p>
          <w:p w14:paraId="146EA4D4" w14:textId="24E36056" w:rsidR="000C17AC" w:rsidRPr="000C17AC" w:rsidRDefault="000C17AC" w:rsidP="000C17AC">
            <w:pPr>
              <w:pStyle w:val="ListParagraph"/>
              <w:numPr>
                <w:ilvl w:val="0"/>
                <w:numId w:val="26"/>
              </w:numPr>
              <w:rPr>
                <w:rStyle w:val="Emphasis"/>
                <w:i w:val="0"/>
                <w:iCs w:val="0"/>
              </w:rPr>
            </w:pPr>
            <w:r w:rsidRPr="000C17AC">
              <w:rPr>
                <w:rStyle w:val="Emphasis"/>
                <w:i w:val="0"/>
                <w:iCs w:val="0"/>
              </w:rPr>
              <w:t>Developed a movie recommendation system using Python NLP libraries and machine learning.</w:t>
            </w:r>
          </w:p>
          <w:p w14:paraId="3159A2C1" w14:textId="77777777" w:rsidR="000C17AC" w:rsidRDefault="000C17AC" w:rsidP="000C17AC">
            <w:pPr>
              <w:pStyle w:val="ListParagraph"/>
              <w:numPr>
                <w:ilvl w:val="0"/>
                <w:numId w:val="26"/>
              </w:numPr>
              <w:rPr>
                <w:rStyle w:val="Emphasis"/>
                <w:i w:val="0"/>
                <w:iCs w:val="0"/>
              </w:rPr>
            </w:pPr>
            <w:r w:rsidRPr="000C17AC">
              <w:rPr>
                <w:rStyle w:val="Emphasis"/>
                <w:i w:val="0"/>
                <w:iCs w:val="0"/>
              </w:rPr>
              <w:t>Implemented algorithms to analyze user preferences and generate personalized recommendations, enhancing user engagement and satisfaction.</w:t>
            </w:r>
          </w:p>
          <w:p w14:paraId="305FE749" w14:textId="77777777" w:rsidR="000C17AC" w:rsidRDefault="000C17AC" w:rsidP="000C17AC">
            <w:pPr>
              <w:rPr>
                <w:rStyle w:val="Emphasis"/>
                <w:i w:val="0"/>
                <w:iCs w:val="0"/>
              </w:rPr>
            </w:pPr>
          </w:p>
          <w:p w14:paraId="6A389F2D" w14:textId="491F2DCF" w:rsidR="000C17AC" w:rsidRDefault="000C17AC" w:rsidP="000C17AC">
            <w:pPr>
              <w:pStyle w:val="Heading1"/>
            </w:pPr>
            <w:r>
              <w:t xml:space="preserve">Language Proficiency </w:t>
            </w:r>
          </w:p>
          <w:p w14:paraId="4C2D3737" w14:textId="77777777" w:rsidR="000C17AC" w:rsidRDefault="000C17AC" w:rsidP="000C17AC">
            <w:pPr>
              <w:pStyle w:val="Heading1"/>
            </w:pPr>
          </w:p>
          <w:p w14:paraId="5A00C330" w14:textId="098FA1C3" w:rsidR="000C17AC" w:rsidRPr="000C17AC" w:rsidRDefault="000C17AC" w:rsidP="000C17AC">
            <w:pPr>
              <w:pStyle w:val="ListParagraph"/>
              <w:numPr>
                <w:ilvl w:val="0"/>
                <w:numId w:val="27"/>
              </w:numPr>
              <w:rPr>
                <w:rStyle w:val="Emphasis"/>
                <w:i w:val="0"/>
                <w:iCs w:val="0"/>
              </w:rPr>
            </w:pPr>
            <w:r w:rsidRPr="000C17AC">
              <w:rPr>
                <w:rStyle w:val="Emphasis"/>
                <w:i w:val="0"/>
                <w:iCs w:val="0"/>
              </w:rPr>
              <w:t>Arabic: Native Proficiency</w:t>
            </w:r>
          </w:p>
          <w:p w14:paraId="2937711F" w14:textId="4115A31F" w:rsidR="000C17AC" w:rsidRDefault="000C17AC" w:rsidP="000C17AC">
            <w:pPr>
              <w:pStyle w:val="ListParagraph"/>
              <w:numPr>
                <w:ilvl w:val="0"/>
                <w:numId w:val="27"/>
              </w:numPr>
            </w:pPr>
            <w:r w:rsidRPr="000C17AC">
              <w:rPr>
                <w:rStyle w:val="Emphasis"/>
                <w:i w:val="0"/>
                <w:iCs w:val="0"/>
              </w:rPr>
              <w:t>English: Fluent (written and spoken)</w:t>
            </w:r>
          </w:p>
          <w:p w14:paraId="1A412038" w14:textId="77777777" w:rsidR="000C17AC" w:rsidRDefault="000C17AC" w:rsidP="000C17AC">
            <w:pPr>
              <w:pStyle w:val="Heading1"/>
            </w:pPr>
          </w:p>
          <w:p w14:paraId="6514DE3B" w14:textId="32A64989" w:rsidR="000C17AC" w:rsidRPr="000C17AC" w:rsidRDefault="000C17AC" w:rsidP="000C17AC">
            <w:pPr>
              <w:rPr>
                <w:rStyle w:val="Emphasis"/>
                <w:i w:val="0"/>
                <w:iCs w:val="0"/>
              </w:rPr>
            </w:pPr>
          </w:p>
        </w:tc>
        <w:tc>
          <w:tcPr>
            <w:tcW w:w="1379" w:type="dxa"/>
            <w:gridSpan w:val="2"/>
          </w:tcPr>
          <w:p w14:paraId="6C9E58B2" w14:textId="399A40E5" w:rsidR="00F75D2E" w:rsidRDefault="00F75D2E"/>
        </w:tc>
      </w:tr>
    </w:tbl>
    <w:p w14:paraId="0629664F" w14:textId="77777777" w:rsidR="00F75D2E" w:rsidRDefault="00F75D2E"/>
    <w:sectPr w:rsidR="00F75D2E">
      <w:footerReference w:type="default" r:id="rId9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66C46" w14:textId="77777777" w:rsidR="00890835" w:rsidRDefault="00890835">
      <w:r>
        <w:separator/>
      </w:r>
    </w:p>
  </w:endnote>
  <w:endnote w:type="continuationSeparator" w:id="0">
    <w:p w14:paraId="2032D4C9" w14:textId="77777777" w:rsidR="00890835" w:rsidRDefault="00890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00BBB5" w14:textId="77777777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8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C903C" w14:textId="77777777" w:rsidR="00890835" w:rsidRDefault="00890835">
      <w:r>
        <w:separator/>
      </w:r>
    </w:p>
  </w:footnote>
  <w:footnote w:type="continuationSeparator" w:id="0">
    <w:p w14:paraId="034819F2" w14:textId="77777777" w:rsidR="00890835" w:rsidRDefault="00890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0430C2"/>
    <w:multiLevelType w:val="hybridMultilevel"/>
    <w:tmpl w:val="7574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15FB3"/>
    <w:multiLevelType w:val="multilevel"/>
    <w:tmpl w:val="5A58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3943FF"/>
    <w:multiLevelType w:val="multilevel"/>
    <w:tmpl w:val="C07C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26E78"/>
    <w:multiLevelType w:val="hybridMultilevel"/>
    <w:tmpl w:val="7D943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F61C2"/>
    <w:multiLevelType w:val="hybridMultilevel"/>
    <w:tmpl w:val="1D12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2604E"/>
    <w:multiLevelType w:val="hybridMultilevel"/>
    <w:tmpl w:val="2DB4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71DC0"/>
    <w:multiLevelType w:val="hybridMultilevel"/>
    <w:tmpl w:val="EE82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13064"/>
    <w:multiLevelType w:val="hybridMultilevel"/>
    <w:tmpl w:val="7184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10D33"/>
    <w:multiLevelType w:val="hybridMultilevel"/>
    <w:tmpl w:val="22D4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3F282E"/>
    <w:multiLevelType w:val="hybridMultilevel"/>
    <w:tmpl w:val="40D8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AB4C23"/>
    <w:multiLevelType w:val="hybridMultilevel"/>
    <w:tmpl w:val="559A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159C7"/>
    <w:multiLevelType w:val="hybridMultilevel"/>
    <w:tmpl w:val="D212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5"/>
  </w:num>
  <w:num w:numId="5">
    <w:abstractNumId w:val="23"/>
  </w:num>
  <w:num w:numId="6">
    <w:abstractNumId w:val="14"/>
  </w:num>
  <w:num w:numId="7">
    <w:abstractNumId w:val="25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0"/>
  </w:num>
  <w:num w:numId="14">
    <w:abstractNumId w:val="12"/>
  </w:num>
  <w:num w:numId="15">
    <w:abstractNumId w:val="7"/>
  </w:num>
  <w:num w:numId="16">
    <w:abstractNumId w:val="9"/>
  </w:num>
  <w:num w:numId="17">
    <w:abstractNumId w:val="8"/>
  </w:num>
  <w:num w:numId="18">
    <w:abstractNumId w:val="20"/>
  </w:num>
  <w:num w:numId="19">
    <w:abstractNumId w:val="18"/>
  </w:num>
  <w:num w:numId="20">
    <w:abstractNumId w:val="19"/>
  </w:num>
  <w:num w:numId="21">
    <w:abstractNumId w:val="11"/>
  </w:num>
  <w:num w:numId="22">
    <w:abstractNumId w:val="22"/>
  </w:num>
  <w:num w:numId="23">
    <w:abstractNumId w:val="16"/>
  </w:num>
  <w:num w:numId="24">
    <w:abstractNumId w:val="26"/>
  </w:num>
  <w:num w:numId="25">
    <w:abstractNumId w:val="21"/>
  </w:num>
  <w:num w:numId="26">
    <w:abstractNumId w:val="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F2"/>
    <w:rsid w:val="000C17AC"/>
    <w:rsid w:val="000D6B80"/>
    <w:rsid w:val="00320560"/>
    <w:rsid w:val="003943C4"/>
    <w:rsid w:val="006C02D2"/>
    <w:rsid w:val="00772DF7"/>
    <w:rsid w:val="00890835"/>
    <w:rsid w:val="00A16D47"/>
    <w:rsid w:val="00AA1731"/>
    <w:rsid w:val="00AD4F91"/>
    <w:rsid w:val="00AE61C8"/>
    <w:rsid w:val="00C534F2"/>
    <w:rsid w:val="00DC384E"/>
    <w:rsid w:val="00F06D44"/>
    <w:rsid w:val="00F7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CE88959"/>
  <w15:docId w15:val="{BFABE300-D428-469B-B027-BFB1FC8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ListParagraph">
    <w:name w:val="List Paragraph"/>
    <w:basedOn w:val="Normal"/>
    <w:uiPriority w:val="34"/>
    <w:unhideWhenUsed/>
    <w:qFormat/>
    <w:rsid w:val="003943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17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swaidan.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7F61ACF27C464C9238516D8A786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8E62A-1FCE-42D8-96FF-11CD7B24B66D}"/>
      </w:docPartPr>
      <w:docPartBody>
        <w:p w:rsidR="00000000" w:rsidRDefault="00195137">
          <w:pPr>
            <w:pStyle w:val="907F61ACF27C464C9238516D8A786F26"/>
          </w:pPr>
          <w:r>
            <w:t>Your Name</w:t>
          </w:r>
        </w:p>
      </w:docPartBody>
    </w:docPart>
    <w:docPart>
      <w:docPartPr>
        <w:name w:val="A70A63FF26B94D1FBE8A0734B0057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C8E7A-5F6D-4067-B7F8-8CA12C255E94}"/>
      </w:docPartPr>
      <w:docPartBody>
        <w:p w:rsidR="00000000" w:rsidRDefault="00195137">
          <w:pPr>
            <w:pStyle w:val="A70A63FF26B94D1FBE8A0734B00574EA"/>
          </w:pPr>
          <w:r>
            <w:t>Objective</w:t>
          </w:r>
        </w:p>
      </w:docPartBody>
    </w:docPart>
    <w:docPart>
      <w:docPartPr>
        <w:name w:val="1D008D36983F44DB9C7C954CB0233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923AF-C061-4186-9BA6-7F2BFE03A439}"/>
      </w:docPartPr>
      <w:docPartBody>
        <w:p w:rsidR="00000000" w:rsidRDefault="00195137">
          <w:pPr>
            <w:pStyle w:val="1D008D36983F44DB9C7C954CB0233BEE"/>
          </w:pPr>
          <w:r>
            <w:t>Education</w:t>
          </w:r>
        </w:p>
      </w:docPartBody>
    </w:docPart>
    <w:docPart>
      <w:docPartPr>
        <w:name w:val="6B29E3CAB4D941B09FD85B5955875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7C4C0-463B-42E1-AEBE-DB4B0DB94243}"/>
      </w:docPartPr>
      <w:docPartBody>
        <w:p w:rsidR="00000000" w:rsidRDefault="00195137">
          <w:pPr>
            <w:pStyle w:val="6B29E3CAB4D941B09FD85B595587524C"/>
          </w:pPr>
          <w:r>
            <w:t>Skills &amp; Abilities</w:t>
          </w:r>
        </w:p>
      </w:docPartBody>
    </w:docPart>
    <w:docPart>
      <w:docPartPr>
        <w:name w:val="5D5361C05CA64FB6B69A9FB6B1FB6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88A7F-8B51-488F-835D-C73487BF1D11}"/>
      </w:docPartPr>
      <w:docPartBody>
        <w:p w:rsidR="00000000" w:rsidRDefault="00195137">
          <w:pPr>
            <w:pStyle w:val="5D5361C05CA64FB6B69A9FB6B1FB691C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37"/>
    <w:rsid w:val="0019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7F61ACF27C464C9238516D8A786F26">
    <w:name w:val="907F61ACF27C464C9238516D8A786F26"/>
  </w:style>
  <w:style w:type="paragraph" w:customStyle="1" w:styleId="01DF6C4D38B748F6B7ECE3A403D51DA7">
    <w:name w:val="01DF6C4D38B748F6B7ECE3A403D51DA7"/>
  </w:style>
  <w:style w:type="paragraph" w:customStyle="1" w:styleId="FA29A8F3867842108A9E168DEE47612A">
    <w:name w:val="FA29A8F3867842108A9E168DEE47612A"/>
  </w:style>
  <w:style w:type="paragraph" w:customStyle="1" w:styleId="67360148350448A8B5DCC7614EA1D49F">
    <w:name w:val="67360148350448A8B5DCC7614EA1D49F"/>
  </w:style>
  <w:style w:type="paragraph" w:customStyle="1" w:styleId="27DA00D53409433B84690DD170352F47">
    <w:name w:val="27DA00D53409433B84690DD170352F47"/>
  </w:style>
  <w:style w:type="paragraph" w:customStyle="1" w:styleId="A70A63FF26B94D1FBE8A0734B00574EA">
    <w:name w:val="A70A63FF26B94D1FBE8A0734B00574EA"/>
  </w:style>
  <w:style w:type="paragraph" w:customStyle="1" w:styleId="7DBCEE260E404DFCB93E6874FB251970">
    <w:name w:val="7DBCEE260E404DFCB93E6874FB251970"/>
  </w:style>
  <w:style w:type="paragraph" w:customStyle="1" w:styleId="1D008D36983F44DB9C7C954CB0233BEE">
    <w:name w:val="1D008D36983F44DB9C7C954CB0233BEE"/>
  </w:style>
  <w:style w:type="paragraph" w:customStyle="1" w:styleId="287769756F4F4380A66312D8A43EF1D1">
    <w:name w:val="287769756F4F4380A66312D8A43EF1D1"/>
  </w:style>
  <w:style w:type="character" w:styleId="Emphasis">
    <w:name w:val="Emphasis"/>
    <w:basedOn w:val="DefaultParagraphFont"/>
    <w:uiPriority w:val="4"/>
    <w:qFormat/>
    <w:rPr>
      <w:i/>
      <w:iCs/>
    </w:rPr>
  </w:style>
  <w:style w:type="paragraph" w:customStyle="1" w:styleId="C223165B7E7446D5B9E31E3E1EB4FEBB">
    <w:name w:val="C223165B7E7446D5B9E31E3E1EB4FEBB"/>
  </w:style>
  <w:style w:type="paragraph" w:customStyle="1" w:styleId="6FA5A81768274AF48C0500D0EE5E6BDF">
    <w:name w:val="6FA5A81768274AF48C0500D0EE5E6BDF"/>
  </w:style>
  <w:style w:type="paragraph" w:styleId="ListBullet">
    <w:name w:val="List Bullet"/>
    <w:basedOn w:val="Normal"/>
    <w:uiPriority w:val="5"/>
    <w:qFormat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1F04EB54E7EF4773BED559392257D3A8">
    <w:name w:val="1F04EB54E7EF4773BED559392257D3A8"/>
  </w:style>
  <w:style w:type="paragraph" w:customStyle="1" w:styleId="6B29E3CAB4D941B09FD85B595587524C">
    <w:name w:val="6B29E3CAB4D941B09FD85B595587524C"/>
  </w:style>
  <w:style w:type="paragraph" w:customStyle="1" w:styleId="7BC876DC1720491286C0FE9C453C96CA">
    <w:name w:val="7BC876DC1720491286C0FE9C453C96CA"/>
  </w:style>
  <w:style w:type="paragraph" w:customStyle="1" w:styleId="E727532F928C40DDAB49E76C53B8336D">
    <w:name w:val="E727532F928C40DDAB49E76C53B8336D"/>
  </w:style>
  <w:style w:type="paragraph" w:customStyle="1" w:styleId="6B5557BA16264CDBAF4E07B7CA358D10">
    <w:name w:val="6B5557BA16264CDBAF4E07B7CA358D10"/>
  </w:style>
  <w:style w:type="paragraph" w:customStyle="1" w:styleId="576744B71C0B4E988DBD730831402239">
    <w:name w:val="576744B71C0B4E988DBD730831402239"/>
  </w:style>
  <w:style w:type="paragraph" w:customStyle="1" w:styleId="B57599FFCAB74FB2A885F247E12D966E">
    <w:name w:val="B57599FFCAB74FB2A885F247E12D966E"/>
  </w:style>
  <w:style w:type="paragraph" w:customStyle="1" w:styleId="8C3E46781D094E6E9670EBAF539A2AEA">
    <w:name w:val="8C3E46781D094E6E9670EBAF539A2AEA"/>
  </w:style>
  <w:style w:type="paragraph" w:customStyle="1" w:styleId="5D5361C05CA64FB6B69A9FB6B1FB691C">
    <w:name w:val="5D5361C05CA64FB6B69A9FB6B1FB691C"/>
  </w:style>
  <w:style w:type="paragraph" w:customStyle="1" w:styleId="36008E7D31E848E89311C7C2BB70696B">
    <w:name w:val="36008E7D31E848E89311C7C2BB70696B"/>
  </w:style>
  <w:style w:type="paragraph" w:customStyle="1" w:styleId="426B7CE74420436591F77877C43ED702">
    <w:name w:val="426B7CE74420436591F77877C43ED702"/>
  </w:style>
  <w:style w:type="paragraph" w:customStyle="1" w:styleId="9D86C7FE5F2F445C865D1717039F170D">
    <w:name w:val="9D86C7FE5F2F445C865D1717039F170D"/>
  </w:style>
  <w:style w:type="paragraph" w:customStyle="1" w:styleId="46D026DD4DDE4D42984E5EF69F71C6B5">
    <w:name w:val="46D026DD4DDE4D42984E5EF69F71C6B5"/>
  </w:style>
  <w:style w:type="paragraph" w:customStyle="1" w:styleId="FE61811B5C29443CB841063A7A28E933">
    <w:name w:val="FE61811B5C29443CB841063A7A28E933"/>
  </w:style>
  <w:style w:type="paragraph" w:customStyle="1" w:styleId="F757EFAC95154002B2F5453F89738E27">
    <w:name w:val="F757EFAC95154002B2F5453F89738E27"/>
  </w:style>
  <w:style w:type="paragraph" w:customStyle="1" w:styleId="268D858CB91940CABD76E4ED09281C74">
    <w:name w:val="268D858CB91940CABD76E4ED09281C74"/>
  </w:style>
  <w:style w:type="paragraph" w:customStyle="1" w:styleId="A0AD60FD849D4A70A3231B4AD12D8482">
    <w:name w:val="A0AD60FD849D4A70A3231B4AD12D8482"/>
  </w:style>
  <w:style w:type="paragraph" w:customStyle="1" w:styleId="690732D105AD48DDB5451F96A7E59854">
    <w:name w:val="690732D105AD48DDB5451F96A7E59854"/>
  </w:style>
  <w:style w:type="paragraph" w:customStyle="1" w:styleId="9FBEB4931F604B438FC7810242389D64">
    <w:name w:val="9FBEB4931F604B438FC7810242389D64"/>
  </w:style>
  <w:style w:type="paragraph" w:customStyle="1" w:styleId="F56C9267AA1A4800893A059C29838000">
    <w:name w:val="F56C9267AA1A4800893A059C298380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60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Emad Swaidan</dc:creator>
  <cp:keywords/>
  <dc:description/>
  <cp:lastModifiedBy>Ashraf Swaidan</cp:lastModifiedBy>
  <cp:revision>2</cp:revision>
  <cp:lastPrinted>2024-02-15T10:26:00Z</cp:lastPrinted>
  <dcterms:created xsi:type="dcterms:W3CDTF">2024-02-15T09:33:00Z</dcterms:created>
  <dcterms:modified xsi:type="dcterms:W3CDTF">2024-02-15T10:33:00Z</dcterms:modified>
  <cp:version/>
</cp:coreProperties>
</file>